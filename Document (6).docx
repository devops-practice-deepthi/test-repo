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4819" w14:textId="77777777" w:rsidR="00397344" w:rsidRDefault="00CF5D2D">
      <w:pPr>
        <w:pStyle w:val="Title"/>
        <w:tabs>
          <w:tab w:val="center" w:pos="4320"/>
        </w:tabs>
      </w:pPr>
      <w:sdt>
        <w:sdtPr>
          <w:id w:val="796177712"/>
          <w:placeholder>
            <w:docPart w:val="239B417BF4427B47B9F19CD5016EC3CB"/>
          </w:placeholder>
          <w:temporary/>
          <w:showingPlcHdr/>
          <w15:appearance w15:val="hidden"/>
        </w:sdtPr>
        <w:sdtEndPr/>
        <w:sdtContent>
          <w:r>
            <w:t>Title</w:t>
          </w:r>
        </w:sdtContent>
      </w:sdt>
    </w:p>
    <w:p w14:paraId="1B33AB1F" w14:textId="77777777" w:rsidR="00397344" w:rsidRDefault="00CF5D2D">
      <w:pPr>
        <w:pStyle w:val="Subtitle"/>
      </w:pPr>
      <w:sdt>
        <w:sdtPr>
          <w:id w:val="-1330594466"/>
          <w:placeholder>
            <w:docPart w:val="31A1299C32090046B156955ECC3895B4"/>
          </w:placeholder>
          <w:temporary/>
          <w:showingPlcHdr/>
          <w15:appearance w15:val="hidden"/>
        </w:sdtPr>
        <w:sdtEndPr/>
        <w:sdtContent>
          <w:r>
            <w:t>Subtitle</w:t>
          </w:r>
        </w:sdtContent>
      </w:sdt>
    </w:p>
    <w:p w14:paraId="2838750B" w14:textId="77777777" w:rsidR="00397344" w:rsidRDefault="00CF5D2D">
      <w:pPr>
        <w:pStyle w:val="Date"/>
      </w:pPr>
      <w:sdt>
        <w:sdtPr>
          <w:id w:val="-1626932318"/>
          <w:placeholder>
            <w:docPart w:val="C22DE8CE27CF1D44A0BD77C1AB19039A"/>
          </w:placeholder>
          <w:temporary/>
          <w:showingPlcHdr/>
          <w15:appearance w15:val="hidden"/>
        </w:sdtPr>
        <w:sdtEndPr/>
        <w:sdtContent>
          <w:r>
            <w:t>Date</w:t>
          </w:r>
        </w:sdtContent>
      </w:sdt>
    </w:p>
    <w:p w14:paraId="18EEE3FE" w14:textId="77777777" w:rsidR="00397344" w:rsidRDefault="00CF5D2D">
      <w:pPr>
        <w:pStyle w:val="Heading1"/>
      </w:pPr>
      <w:sdt>
        <w:sdtPr>
          <w:id w:val="868501762"/>
          <w:placeholder>
            <w:docPart w:val="4230D309CB24BF4D8E515FA18051F729"/>
          </w:placeholder>
          <w:temporary/>
          <w:showingPlcHdr/>
          <w15:appearance w15:val="hidden"/>
        </w:sdtPr>
        <w:sdtEndPr/>
        <w:sdtContent>
          <w:r>
            <w:t>Heading 1</w:t>
          </w:r>
        </w:sdtContent>
      </w:sdt>
    </w:p>
    <w:p w14:paraId="1FAD3535" w14:textId="77777777" w:rsidR="00397344" w:rsidRDefault="00CF5D2D">
      <w:pPr>
        <w:pStyle w:val="Heading2"/>
      </w:pPr>
      <w:sdt>
        <w:sdtPr>
          <w:id w:val="379440918"/>
          <w:placeholder>
            <w:docPart w:val="04B8441279B87F408E14BBAF1AB6EBAF"/>
          </w:placeholder>
          <w:temporary/>
          <w:showingPlcHdr/>
          <w15:appearance w15:val="hidden"/>
        </w:sdtPr>
        <w:sdtEndPr/>
        <w:sdtContent>
          <w:r>
            <w:t>Heading 2</w:t>
          </w:r>
        </w:sdtContent>
      </w:sdt>
    </w:p>
    <w:p w14:paraId="52DEF2FE" w14:textId="77777777" w:rsidR="00397344" w:rsidRDefault="00CF5D2D">
      <w:sdt>
        <w:sdtPr>
          <w:id w:val="-561256177"/>
          <w:placeholder>
            <w:docPart w:val="844F7CFCFA8ED34583D58A2A083F7758"/>
          </w:placeholder>
          <w:temporary/>
          <w:showingPlcHdr/>
          <w15:appearance w15:val="hidden"/>
        </w:sdtPr>
        <w:sdtEndPr/>
        <w:sdtContent>
          <w:r>
            <w:t>To get started right away, just tap any placeholder text (such as this) and start typing.</w:t>
          </w:r>
        </w:sdtContent>
      </w:sdt>
    </w:p>
    <w:p w14:paraId="4E1CD1B7" w14:textId="37F49EB8" w:rsidR="00397344" w:rsidRDefault="00397344"/>
    <w:sectPr w:rsidR="00397344">
      <w:footerReference w:type="default" r:id="rId6"/>
      <w:pgSz w:w="12240" w:h="15840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D9169" w14:textId="77777777" w:rsidR="00CF5D2D" w:rsidRDefault="00CF5D2D">
      <w:pPr>
        <w:spacing w:line="240" w:lineRule="auto"/>
      </w:pPr>
      <w:r>
        <w:separator/>
      </w:r>
    </w:p>
    <w:p w14:paraId="7CE01247" w14:textId="77777777" w:rsidR="00CF5D2D" w:rsidRDefault="00CF5D2D"/>
  </w:endnote>
  <w:endnote w:type="continuationSeparator" w:id="0">
    <w:p w14:paraId="5A9853CD" w14:textId="77777777" w:rsidR="00CF5D2D" w:rsidRDefault="00CF5D2D">
      <w:pPr>
        <w:spacing w:line="240" w:lineRule="auto"/>
      </w:pPr>
      <w:r>
        <w:continuationSeparator/>
      </w:r>
    </w:p>
    <w:p w14:paraId="20D3C6BA" w14:textId="77777777" w:rsidR="00CF5D2D" w:rsidRDefault="00CF5D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820326"/>
      <w:docPartObj>
        <w:docPartGallery w:val="Page Numbers (Bottom of Page)"/>
        <w:docPartUnique/>
      </w:docPartObj>
    </w:sdtPr>
    <w:sdtEndPr/>
    <w:sdtContent>
      <w:p w14:paraId="59CD271D" w14:textId="77777777" w:rsidR="00397344" w:rsidRDefault="00CF5D2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A3990" w14:textId="77777777" w:rsidR="00CF5D2D" w:rsidRDefault="00CF5D2D">
      <w:pPr>
        <w:spacing w:line="240" w:lineRule="auto"/>
      </w:pPr>
      <w:r>
        <w:separator/>
      </w:r>
    </w:p>
    <w:p w14:paraId="55BF42D8" w14:textId="77777777" w:rsidR="00CF5D2D" w:rsidRDefault="00CF5D2D"/>
  </w:footnote>
  <w:footnote w:type="continuationSeparator" w:id="0">
    <w:p w14:paraId="794CE93E" w14:textId="77777777" w:rsidR="00CF5D2D" w:rsidRDefault="00CF5D2D">
      <w:pPr>
        <w:spacing w:line="240" w:lineRule="auto"/>
      </w:pPr>
      <w:r>
        <w:continuationSeparator/>
      </w:r>
    </w:p>
    <w:p w14:paraId="169CE923" w14:textId="77777777" w:rsidR="00CF5D2D" w:rsidRDefault="00CF5D2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2D"/>
    <w:rsid w:val="00397344"/>
    <w:rsid w:val="00CF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237CB4"/>
  <w15:chartTrackingRefBased/>
  <w15:docId w15:val="{9F71C71D-6CCA-404E-B654-222A9BCF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ipJournalTable">
    <w:name w:val="Trip Journal Table"/>
    <w:basedOn w:val="TableNormal"/>
    <w:uiPriority w:val="99"/>
    <w:tblPr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89BFC09-30CF-DD49-AE67-197D7A3E6018%7dtf50002003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9B417BF4427B47B9F19CD5016EC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0E81E-0DD7-AD4C-8FC4-F2E1113A928E}"/>
      </w:docPartPr>
      <w:docPartBody>
        <w:p w:rsidR="00000000" w:rsidRDefault="00000000">
          <w:pPr>
            <w:pStyle w:val="239B417BF4427B47B9F19CD5016EC3CB"/>
          </w:pPr>
          <w:r>
            <w:t>Title</w:t>
          </w:r>
        </w:p>
      </w:docPartBody>
    </w:docPart>
    <w:docPart>
      <w:docPartPr>
        <w:name w:val="31A1299C32090046B156955ECC389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A94C0-3F7E-AB49-B040-F899E19E839E}"/>
      </w:docPartPr>
      <w:docPartBody>
        <w:p w:rsidR="00000000" w:rsidRDefault="00000000">
          <w:pPr>
            <w:pStyle w:val="31A1299C32090046B156955ECC3895B4"/>
          </w:pPr>
          <w:r>
            <w:t>Subtitle</w:t>
          </w:r>
        </w:p>
      </w:docPartBody>
    </w:docPart>
    <w:docPart>
      <w:docPartPr>
        <w:name w:val="C22DE8CE27CF1D44A0BD77C1AB190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68C75-2BBB-4D45-864D-CC585E63B0FF}"/>
      </w:docPartPr>
      <w:docPartBody>
        <w:p w:rsidR="00000000" w:rsidRDefault="00000000">
          <w:pPr>
            <w:pStyle w:val="C22DE8CE27CF1D44A0BD77C1AB19039A"/>
          </w:pPr>
          <w:r>
            <w:t>Date</w:t>
          </w:r>
        </w:p>
      </w:docPartBody>
    </w:docPart>
    <w:docPart>
      <w:docPartPr>
        <w:name w:val="4230D309CB24BF4D8E515FA18051F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36A09-F240-EF45-A986-80CD84371514}"/>
      </w:docPartPr>
      <w:docPartBody>
        <w:p w:rsidR="00000000" w:rsidRDefault="00000000">
          <w:pPr>
            <w:pStyle w:val="4230D309CB24BF4D8E515FA18051F729"/>
          </w:pPr>
          <w:r>
            <w:t>Heading 1</w:t>
          </w:r>
        </w:p>
      </w:docPartBody>
    </w:docPart>
    <w:docPart>
      <w:docPartPr>
        <w:name w:val="04B8441279B87F408E14BBAF1AB6E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6A643-2CD7-9948-AD0B-E9FC61EDD06E}"/>
      </w:docPartPr>
      <w:docPartBody>
        <w:p w:rsidR="00000000" w:rsidRDefault="00000000">
          <w:pPr>
            <w:pStyle w:val="04B8441279B87F408E14BBAF1AB6EBAF"/>
          </w:pPr>
          <w:r>
            <w:t>Heading 2</w:t>
          </w:r>
        </w:p>
      </w:docPartBody>
    </w:docPart>
    <w:docPart>
      <w:docPartPr>
        <w:name w:val="844F7CFCFA8ED34583D58A2A083F7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DB47E-443C-7B48-B9E7-48001F5391BC}"/>
      </w:docPartPr>
      <w:docPartBody>
        <w:p w:rsidR="00000000" w:rsidRDefault="00000000">
          <w:pPr>
            <w:pStyle w:val="844F7CFCFA8ED34583D58A2A083F7758"/>
          </w:pPr>
          <w:r>
            <w:t>To get started right away, just tap any placeholder text (such as this)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9B417BF4427B47B9F19CD5016EC3CB">
    <w:name w:val="239B417BF4427B47B9F19CD5016EC3CB"/>
  </w:style>
  <w:style w:type="paragraph" w:customStyle="1" w:styleId="31A1299C32090046B156955ECC3895B4">
    <w:name w:val="31A1299C32090046B156955ECC3895B4"/>
  </w:style>
  <w:style w:type="paragraph" w:customStyle="1" w:styleId="C22DE8CE27CF1D44A0BD77C1AB19039A">
    <w:name w:val="C22DE8CE27CF1D44A0BD77C1AB19039A"/>
  </w:style>
  <w:style w:type="paragraph" w:customStyle="1" w:styleId="4230D309CB24BF4D8E515FA18051F729">
    <w:name w:val="4230D309CB24BF4D8E515FA18051F729"/>
  </w:style>
  <w:style w:type="paragraph" w:customStyle="1" w:styleId="04B8441279B87F408E14BBAF1AB6EBAF">
    <w:name w:val="04B8441279B87F408E14BBAF1AB6EBAF"/>
  </w:style>
  <w:style w:type="paragraph" w:customStyle="1" w:styleId="844F7CFCFA8ED34583D58A2A083F7758">
    <w:name w:val="844F7CFCFA8ED34583D58A2A083F77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{689BFC09-30CF-DD49-AE67-197D7A3E6018}tf50002003.dotx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Chava</dc:creator>
  <cp:keywords/>
  <dc:description/>
  <cp:lastModifiedBy>Deepthi Chava</cp:lastModifiedBy>
  <cp:revision>2</cp:revision>
  <dcterms:created xsi:type="dcterms:W3CDTF">2024-06-24T10:42:00Z</dcterms:created>
  <dcterms:modified xsi:type="dcterms:W3CDTF">2024-06-24T10:42:00Z</dcterms:modified>
</cp:coreProperties>
</file>