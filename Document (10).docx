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EEDA" w14:textId="77777777" w:rsidR="007B1EEE" w:rsidRDefault="000B157D">
      <w:pPr>
        <w:pStyle w:val="Title"/>
        <w:tabs>
          <w:tab w:val="center" w:pos="4320"/>
        </w:tabs>
      </w:pPr>
      <w:sdt>
        <w:sdtPr>
          <w:id w:val="796177712"/>
          <w:placeholder>
            <w:docPart w:val="37B60AC10F7BA644B4106D63958DCD0A"/>
          </w:placeholder>
          <w:temporary/>
          <w:showingPlcHdr/>
          <w15:appearance w15:val="hidden"/>
        </w:sdtPr>
        <w:sdtEndPr/>
        <w:sdtContent>
          <w:r>
            <w:t>Title</w:t>
          </w:r>
        </w:sdtContent>
      </w:sdt>
    </w:p>
    <w:p w14:paraId="4784E142" w14:textId="77777777" w:rsidR="007B1EEE" w:rsidRDefault="000B157D">
      <w:pPr>
        <w:pStyle w:val="Subtitle"/>
      </w:pPr>
      <w:sdt>
        <w:sdtPr>
          <w:id w:val="-1330594466"/>
          <w:placeholder>
            <w:docPart w:val="46A514D0700C614EA0D77736D14FE414"/>
          </w:placeholder>
          <w:temporary/>
          <w:showingPlcHdr/>
          <w15:appearance w15:val="hidden"/>
        </w:sdtPr>
        <w:sdtEndPr/>
        <w:sdtContent>
          <w:r>
            <w:t>Subtitle</w:t>
          </w:r>
        </w:sdtContent>
      </w:sdt>
    </w:p>
    <w:p w14:paraId="4FC2866E" w14:textId="77777777" w:rsidR="007B1EEE" w:rsidRDefault="000B157D">
      <w:pPr>
        <w:pStyle w:val="Date"/>
      </w:pPr>
      <w:sdt>
        <w:sdtPr>
          <w:id w:val="-1626932318"/>
          <w:placeholder>
            <w:docPart w:val="81772506521619448B9F409992A2BC1C"/>
          </w:placeholder>
          <w:temporary/>
          <w:showingPlcHdr/>
          <w15:appearance w15:val="hidden"/>
        </w:sdtPr>
        <w:sdtEndPr/>
        <w:sdtContent>
          <w:r>
            <w:t>Date</w:t>
          </w:r>
        </w:sdtContent>
      </w:sdt>
    </w:p>
    <w:p w14:paraId="74AC018D" w14:textId="77777777" w:rsidR="007B1EEE" w:rsidRDefault="000B157D">
      <w:pPr>
        <w:pStyle w:val="Heading1"/>
      </w:pPr>
      <w:sdt>
        <w:sdtPr>
          <w:id w:val="868501762"/>
          <w:placeholder>
            <w:docPart w:val="F9C4EBF182CF3C44B04FCE1B54818BFC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</w:p>
    <w:p w14:paraId="05C46507" w14:textId="77777777" w:rsidR="007B1EEE" w:rsidRDefault="000B157D">
      <w:pPr>
        <w:pStyle w:val="Heading2"/>
      </w:pPr>
      <w:sdt>
        <w:sdtPr>
          <w:id w:val="379440918"/>
          <w:placeholder>
            <w:docPart w:val="44A7A844C5705A4E940D0654B2F98E61"/>
          </w:placeholder>
          <w:temporary/>
          <w:showingPlcHdr/>
          <w15:appearance w15:val="hidden"/>
        </w:sdtPr>
        <w:sdtEndPr/>
        <w:sdtContent>
          <w:r>
            <w:t>Heading 2</w:t>
          </w:r>
        </w:sdtContent>
      </w:sdt>
    </w:p>
    <w:p w14:paraId="5A64791C" w14:textId="77777777" w:rsidR="007B1EEE" w:rsidRDefault="000B157D">
      <w:sdt>
        <w:sdtPr>
          <w:id w:val="-561256177"/>
          <w:placeholder>
            <w:docPart w:val="802E7CCEDA0E7B4EA4F787A9A9FFE603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p w14:paraId="5B871085" w14:textId="1BAA44D6" w:rsidR="007B1EEE" w:rsidRDefault="007B1EEE"/>
    <w:sectPr w:rsidR="007B1EEE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5DB6" w14:textId="77777777" w:rsidR="000B157D" w:rsidRDefault="000B157D">
      <w:pPr>
        <w:spacing w:line="240" w:lineRule="auto"/>
      </w:pPr>
      <w:r>
        <w:separator/>
      </w:r>
    </w:p>
    <w:p w14:paraId="14A5C55F" w14:textId="77777777" w:rsidR="000B157D" w:rsidRDefault="000B157D"/>
  </w:endnote>
  <w:endnote w:type="continuationSeparator" w:id="0">
    <w:p w14:paraId="07AC267C" w14:textId="77777777" w:rsidR="000B157D" w:rsidRDefault="000B157D">
      <w:pPr>
        <w:spacing w:line="240" w:lineRule="auto"/>
      </w:pPr>
      <w:r>
        <w:continuationSeparator/>
      </w:r>
    </w:p>
    <w:p w14:paraId="724D23DB" w14:textId="77777777" w:rsidR="000B157D" w:rsidRDefault="000B1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16EBCAA0" w14:textId="77777777" w:rsidR="007B1EEE" w:rsidRDefault="000B15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7C87" w14:textId="77777777" w:rsidR="000B157D" w:rsidRDefault="000B157D">
      <w:pPr>
        <w:spacing w:line="240" w:lineRule="auto"/>
      </w:pPr>
      <w:r>
        <w:separator/>
      </w:r>
    </w:p>
    <w:p w14:paraId="3BD0326A" w14:textId="77777777" w:rsidR="000B157D" w:rsidRDefault="000B157D"/>
  </w:footnote>
  <w:footnote w:type="continuationSeparator" w:id="0">
    <w:p w14:paraId="3382E29B" w14:textId="77777777" w:rsidR="000B157D" w:rsidRDefault="000B157D">
      <w:pPr>
        <w:spacing w:line="240" w:lineRule="auto"/>
      </w:pPr>
      <w:r>
        <w:continuationSeparator/>
      </w:r>
    </w:p>
    <w:p w14:paraId="3F3C295A" w14:textId="77777777" w:rsidR="000B157D" w:rsidRDefault="000B15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D"/>
    <w:rsid w:val="000B157D"/>
    <w:rsid w:val="007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596B3"/>
  <w15:chartTrackingRefBased/>
  <w15:docId w15:val="{7EE6436D-6870-D54A-BF59-0FFB8429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89BFC09-30CF-DD49-AE67-197D7A3E6018%7dtf50002003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60AC10F7BA644B4106D63958D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FDC4-A3A8-9D4C-9250-10C13C42C624}"/>
      </w:docPartPr>
      <w:docPartBody>
        <w:p w:rsidR="00000000" w:rsidRDefault="00000000">
          <w:pPr>
            <w:pStyle w:val="37B60AC10F7BA644B4106D63958DCD0A"/>
          </w:pPr>
          <w:r>
            <w:t>Title</w:t>
          </w:r>
        </w:p>
      </w:docPartBody>
    </w:docPart>
    <w:docPart>
      <w:docPartPr>
        <w:name w:val="46A514D0700C614EA0D77736D14FE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DB5C-3354-4943-AE93-5AD6E3EC5CA9}"/>
      </w:docPartPr>
      <w:docPartBody>
        <w:p w:rsidR="00000000" w:rsidRDefault="00000000">
          <w:pPr>
            <w:pStyle w:val="46A514D0700C614EA0D77736D14FE414"/>
          </w:pPr>
          <w:r>
            <w:t>Subtitle</w:t>
          </w:r>
        </w:p>
      </w:docPartBody>
    </w:docPart>
    <w:docPart>
      <w:docPartPr>
        <w:name w:val="81772506521619448B9F409992A2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66161-935B-6A49-A324-E735D7D0BF92}"/>
      </w:docPartPr>
      <w:docPartBody>
        <w:p w:rsidR="00000000" w:rsidRDefault="00000000">
          <w:pPr>
            <w:pStyle w:val="81772506521619448B9F409992A2BC1C"/>
          </w:pPr>
          <w:r>
            <w:t>Date</w:t>
          </w:r>
        </w:p>
      </w:docPartBody>
    </w:docPart>
    <w:docPart>
      <w:docPartPr>
        <w:name w:val="F9C4EBF182CF3C44B04FCE1B5481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992FB-6316-B14B-9B60-F3EA6D24E227}"/>
      </w:docPartPr>
      <w:docPartBody>
        <w:p w:rsidR="00000000" w:rsidRDefault="00000000">
          <w:pPr>
            <w:pStyle w:val="F9C4EBF182CF3C44B04FCE1B54818BFC"/>
          </w:pPr>
          <w:r>
            <w:t>Heading 1</w:t>
          </w:r>
        </w:p>
      </w:docPartBody>
    </w:docPart>
    <w:docPart>
      <w:docPartPr>
        <w:name w:val="44A7A844C5705A4E940D0654B2F98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6A6E-F8EE-874F-8FC4-5662ED4A30D1}"/>
      </w:docPartPr>
      <w:docPartBody>
        <w:p w:rsidR="00000000" w:rsidRDefault="00000000">
          <w:pPr>
            <w:pStyle w:val="44A7A844C5705A4E940D0654B2F98E61"/>
          </w:pPr>
          <w:r>
            <w:t>Heading 2</w:t>
          </w:r>
        </w:p>
      </w:docPartBody>
    </w:docPart>
    <w:docPart>
      <w:docPartPr>
        <w:name w:val="802E7CCEDA0E7B4EA4F787A9A9FF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0927-AB39-2346-A78B-2004D524832C}"/>
      </w:docPartPr>
      <w:docPartBody>
        <w:p w:rsidR="00000000" w:rsidRDefault="00000000">
          <w:pPr>
            <w:pStyle w:val="802E7CCEDA0E7B4EA4F787A9A9FFE603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60AC10F7BA644B4106D63958DCD0A">
    <w:name w:val="37B60AC10F7BA644B4106D63958DCD0A"/>
  </w:style>
  <w:style w:type="paragraph" w:customStyle="1" w:styleId="46A514D0700C614EA0D77736D14FE414">
    <w:name w:val="46A514D0700C614EA0D77736D14FE414"/>
  </w:style>
  <w:style w:type="paragraph" w:customStyle="1" w:styleId="81772506521619448B9F409992A2BC1C">
    <w:name w:val="81772506521619448B9F409992A2BC1C"/>
  </w:style>
  <w:style w:type="paragraph" w:customStyle="1" w:styleId="F9C4EBF182CF3C44B04FCE1B54818BFC">
    <w:name w:val="F9C4EBF182CF3C44B04FCE1B54818BFC"/>
  </w:style>
  <w:style w:type="paragraph" w:customStyle="1" w:styleId="44A7A844C5705A4E940D0654B2F98E61">
    <w:name w:val="44A7A844C5705A4E940D0654B2F98E61"/>
  </w:style>
  <w:style w:type="paragraph" w:customStyle="1" w:styleId="802E7CCEDA0E7B4EA4F787A9A9FFE603">
    <w:name w:val="802E7CCEDA0E7B4EA4F787A9A9FFE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{689BFC09-30CF-DD49-AE67-197D7A3E6018}tf50002003.dotx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dc:description/>
  <cp:lastModifiedBy>Deepthi Chava</cp:lastModifiedBy>
  <cp:revision>2</cp:revision>
  <dcterms:created xsi:type="dcterms:W3CDTF">2024-06-24T10:51:00Z</dcterms:created>
  <dcterms:modified xsi:type="dcterms:W3CDTF">2024-06-24T10:51:00Z</dcterms:modified>
</cp:coreProperties>
</file>